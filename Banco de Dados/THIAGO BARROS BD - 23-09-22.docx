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1727540F" w14:textId="4F8CD4A0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>para os si</w:t>
      </w:r>
      <w:r w:rsidR="00CA06F3">
        <w:rPr>
          <w:rFonts w:ascii="Arial" w:hAnsi="Arial" w:cs="Arial"/>
          <w:color w:val="auto"/>
          <w:sz w:val="28"/>
          <w:szCs w:val="28"/>
        </w:rPr>
        <w:t>s</w:t>
      </w:r>
      <w:r>
        <w:rPr>
          <w:rFonts w:ascii="Arial" w:hAnsi="Arial" w:cs="Arial"/>
          <w:color w:val="auto"/>
          <w:sz w:val="28"/>
          <w:szCs w:val="28"/>
        </w:rPr>
        <w:t>temas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</w:t>
      </w:r>
      <w:r w:rsidR="00554687">
        <w:rPr>
          <w:rFonts w:ascii="Arial" w:hAnsi="Arial" w:cs="Arial"/>
          <w:b/>
          <w:bCs/>
          <w:color w:val="auto"/>
          <w:sz w:val="28"/>
          <w:szCs w:val="28"/>
        </w:rPr>
        <w:t>,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CF1520">
        <w:rPr>
          <w:rFonts w:ascii="Arial" w:hAnsi="Arial" w:cs="Arial"/>
          <w:b/>
          <w:bCs/>
          <w:color w:val="auto"/>
          <w:sz w:val="28"/>
          <w:szCs w:val="28"/>
        </w:rPr>
        <w:t>)</w:t>
      </w:r>
      <w:r w:rsidR="00554687">
        <w:rPr>
          <w:rFonts w:ascii="Arial" w:hAnsi="Arial" w:cs="Arial"/>
          <w:b/>
          <w:bCs/>
          <w:color w:val="auto"/>
          <w:sz w:val="28"/>
          <w:szCs w:val="28"/>
        </w:rPr>
        <w:t xml:space="preserve"> e relacionamentos.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B62636A" w14:textId="69BE5C1E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17B5186F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BF8775E" w14:textId="6869BC2F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8E032C" wp14:editId="616E6577">
            <wp:extent cx="4646984" cy="3487003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4D03" w14:textId="471FD399" w:rsidR="004D116C" w:rsidRDefault="004D116C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,</w:t>
      </w:r>
    </w:p>
    <w:p w14:paraId="2B057C36" w14:textId="55E77F56" w:rsidR="004D116C" w:rsidRDefault="004D116C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 w:rsidRPr="004D116C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316295C6" wp14:editId="328A6EB5">
            <wp:extent cx="6486788" cy="3648075"/>
            <wp:effectExtent l="0" t="0" r="9525" b="0"/>
            <wp:docPr id="2" name="Imagem 2" descr="C:\Users\f290ti\Pictures\THIAGO BARROS SEGUR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90ti\Pictures\THIAGO BARROS SEGURADO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88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020D" w14:textId="142E62E4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269D64C" w14:textId="4E847A5D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6A0209F9" w14:textId="34EB616A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504F1B4" wp14:editId="0540DFB9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2736" w14:textId="77777777" w:rsidR="00B92692" w:rsidRDefault="00B92692" w:rsidP="00A03820">
      <w:pPr>
        <w:pStyle w:val="Default"/>
        <w:jc w:val="both"/>
        <w:rPr>
          <w:noProof/>
          <w:sz w:val="40"/>
          <w:szCs w:val="40"/>
        </w:rPr>
      </w:pPr>
    </w:p>
    <w:p w14:paraId="1F3FCC96" w14:textId="77777777" w:rsidR="00B92692" w:rsidRDefault="00B92692" w:rsidP="00A03820">
      <w:pPr>
        <w:pStyle w:val="Default"/>
        <w:jc w:val="both"/>
        <w:rPr>
          <w:noProof/>
          <w:sz w:val="40"/>
          <w:szCs w:val="40"/>
        </w:rPr>
      </w:pPr>
    </w:p>
    <w:p w14:paraId="0B7C25AB" w14:textId="77777777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6E9679FA" w14:textId="77777777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2A14501F" w14:textId="322BDD9E" w:rsidR="00B92692" w:rsidRDefault="00B92692" w:rsidP="00A03820">
      <w:pPr>
        <w:pStyle w:val="Default"/>
        <w:jc w:val="both"/>
        <w:rPr>
          <w:sz w:val="40"/>
          <w:szCs w:val="40"/>
        </w:rPr>
      </w:pPr>
      <w:r w:rsidRPr="004D116C">
        <w:rPr>
          <w:noProof/>
          <w:sz w:val="40"/>
          <w:szCs w:val="40"/>
        </w:rPr>
        <w:drawing>
          <wp:inline distT="0" distB="0" distL="0" distR="0" wp14:anchorId="57E1C140" wp14:editId="69A6955B">
            <wp:extent cx="5850890" cy="42731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568" w14:textId="1D285674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2F895185" w14:textId="420929B1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749144FD" w14:textId="04108803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411B14E6" w14:textId="77777777" w:rsidR="001557C3" w:rsidRDefault="001557C3" w:rsidP="001557C3">
      <w:pPr>
        <w:pStyle w:val="Default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Ex</w:t>
      </w:r>
      <w:proofErr w:type="spellEnd"/>
      <w:r>
        <w:rPr>
          <w:sz w:val="40"/>
          <w:szCs w:val="40"/>
        </w:rPr>
        <w:t xml:space="preserve">: 3 </w:t>
      </w:r>
    </w:p>
    <w:p w14:paraId="46FD8E5A" w14:textId="77777777" w:rsidR="001557C3" w:rsidRDefault="001557C3" w:rsidP="001557C3">
      <w:pPr>
        <w:pStyle w:val="Default"/>
        <w:jc w:val="both"/>
        <w:rPr>
          <w:sz w:val="40"/>
          <w:szCs w:val="40"/>
        </w:rPr>
      </w:pPr>
      <w:r w:rsidRPr="00DC5ABF">
        <w:rPr>
          <w:sz w:val="40"/>
          <w:szCs w:val="40"/>
        </w:rPr>
        <w:drawing>
          <wp:inline distT="0" distB="0" distL="0" distR="0" wp14:anchorId="3BBA8874" wp14:editId="7E119B82">
            <wp:extent cx="5850890" cy="2562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E186" w14:textId="77777777" w:rsidR="001557C3" w:rsidRDefault="001557C3" w:rsidP="001557C3">
      <w:pPr>
        <w:pStyle w:val="Default"/>
        <w:jc w:val="both"/>
        <w:rPr>
          <w:sz w:val="40"/>
          <w:szCs w:val="40"/>
        </w:rPr>
      </w:pPr>
    </w:p>
    <w:p w14:paraId="093E965D" w14:textId="77777777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521E3C53" w14:textId="77777777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444462D1" w14:textId="77777777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3BF649A3" w14:textId="447CAB34" w:rsidR="00B92692" w:rsidRDefault="00B92692" w:rsidP="00A03820">
      <w:pPr>
        <w:pStyle w:val="Default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4  ALUGUEL</w:t>
      </w:r>
      <w:proofErr w:type="gramEnd"/>
    </w:p>
    <w:p w14:paraId="155027FA" w14:textId="3F1A518D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6FB75CBF" w14:textId="598FB5A0" w:rsidR="00B92692" w:rsidRDefault="00B92692" w:rsidP="00A03820">
      <w:pPr>
        <w:pStyle w:val="Default"/>
        <w:jc w:val="both"/>
        <w:rPr>
          <w:sz w:val="40"/>
          <w:szCs w:val="40"/>
        </w:rPr>
      </w:pPr>
      <w:r w:rsidRPr="00B92692">
        <w:rPr>
          <w:sz w:val="40"/>
          <w:szCs w:val="40"/>
        </w:rPr>
        <w:drawing>
          <wp:inline distT="0" distB="0" distL="0" distR="0" wp14:anchorId="79378F44" wp14:editId="1AD13117">
            <wp:extent cx="5850890" cy="39617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C43" w14:textId="77777777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197018FA" w14:textId="77777777" w:rsidR="001557C3" w:rsidRDefault="001557C3" w:rsidP="001557C3">
      <w:pPr>
        <w:pStyle w:val="Default"/>
        <w:jc w:val="both"/>
        <w:rPr>
          <w:sz w:val="40"/>
          <w:szCs w:val="40"/>
        </w:rPr>
      </w:pPr>
    </w:p>
    <w:p w14:paraId="45DFE027" w14:textId="07CE8926" w:rsidR="001557C3" w:rsidRDefault="001557C3" w:rsidP="001557C3">
      <w:pPr>
        <w:pStyle w:val="Default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Ex</w:t>
      </w:r>
      <w:proofErr w:type="spellEnd"/>
      <w:r>
        <w:rPr>
          <w:sz w:val="40"/>
          <w:szCs w:val="40"/>
        </w:rPr>
        <w:t>: 5 FATEC EVENTOS</w:t>
      </w:r>
    </w:p>
    <w:p w14:paraId="38A701AC" w14:textId="77777777" w:rsidR="001557C3" w:rsidRDefault="001557C3" w:rsidP="001557C3">
      <w:pPr>
        <w:pStyle w:val="Default"/>
        <w:jc w:val="both"/>
        <w:rPr>
          <w:sz w:val="40"/>
          <w:szCs w:val="40"/>
        </w:rPr>
      </w:pPr>
      <w:r w:rsidRPr="00B92692">
        <w:rPr>
          <w:sz w:val="40"/>
          <w:szCs w:val="40"/>
        </w:rPr>
        <w:drawing>
          <wp:inline distT="0" distB="0" distL="0" distR="0" wp14:anchorId="79F80497" wp14:editId="3AD4FE48">
            <wp:extent cx="3488533" cy="38921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495" cy="38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49C2" w14:textId="77777777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44DCC3A5" w14:textId="182BD984" w:rsidR="00ED155A" w:rsidRDefault="00B92692" w:rsidP="00A03820">
      <w:pPr>
        <w:pStyle w:val="Default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6  DADOS</w:t>
      </w:r>
      <w:proofErr w:type="gramEnd"/>
      <w:r>
        <w:rPr>
          <w:sz w:val="40"/>
          <w:szCs w:val="40"/>
        </w:rPr>
        <w:t xml:space="preserve"> FUNCIONARIOS</w:t>
      </w:r>
    </w:p>
    <w:p w14:paraId="29DC65C6" w14:textId="1A8047CB" w:rsidR="00B92692" w:rsidRDefault="00B92692" w:rsidP="00A03820">
      <w:pPr>
        <w:pStyle w:val="Default"/>
        <w:jc w:val="both"/>
        <w:rPr>
          <w:sz w:val="40"/>
          <w:szCs w:val="40"/>
        </w:rPr>
      </w:pPr>
      <w:r w:rsidRPr="00B92692">
        <w:rPr>
          <w:sz w:val="40"/>
          <w:szCs w:val="40"/>
        </w:rPr>
        <w:drawing>
          <wp:inline distT="0" distB="0" distL="0" distR="0" wp14:anchorId="464F0918" wp14:editId="2D791243">
            <wp:extent cx="5850890" cy="3910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B1B7" w14:textId="18BE553B" w:rsidR="00B92692" w:rsidRDefault="00B92692" w:rsidP="00A03820">
      <w:pPr>
        <w:pStyle w:val="Default"/>
        <w:jc w:val="both"/>
        <w:rPr>
          <w:sz w:val="40"/>
          <w:szCs w:val="40"/>
        </w:rPr>
      </w:pPr>
    </w:p>
    <w:p w14:paraId="197964ED" w14:textId="1DD11B28" w:rsidR="00DC5ABF" w:rsidRDefault="00DC5ABF" w:rsidP="00A03820">
      <w:pPr>
        <w:pStyle w:val="Default"/>
        <w:jc w:val="both"/>
        <w:rPr>
          <w:sz w:val="40"/>
          <w:szCs w:val="40"/>
        </w:rPr>
      </w:pPr>
    </w:p>
    <w:p w14:paraId="062C8994" w14:textId="75A694B5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12A3C876" w14:textId="77489262" w:rsidR="001557C3" w:rsidRDefault="00E80D50" w:rsidP="00A03820">
      <w:pPr>
        <w:pStyle w:val="Default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7</w:t>
      </w:r>
    </w:p>
    <w:p w14:paraId="3624BFCD" w14:textId="3ADEDB3D" w:rsidR="00E80D50" w:rsidRDefault="00E80D50" w:rsidP="00A03820">
      <w:pPr>
        <w:pStyle w:val="Default"/>
        <w:jc w:val="both"/>
        <w:rPr>
          <w:sz w:val="40"/>
          <w:szCs w:val="40"/>
        </w:rPr>
      </w:pPr>
    </w:p>
    <w:p w14:paraId="128D7CBE" w14:textId="0553DA4A" w:rsidR="00E80D50" w:rsidRDefault="00E80D50" w:rsidP="00A03820">
      <w:pPr>
        <w:pStyle w:val="Default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48DCA0" wp14:editId="53086D3F">
            <wp:extent cx="5838825" cy="3286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9B5D" w14:textId="62001CF8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39643C4C" w14:textId="77777777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388DC6D9" w14:textId="77777777" w:rsidR="001557C3" w:rsidRDefault="001557C3" w:rsidP="001557C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</w:p>
    <w:p w14:paraId="32124D46" w14:textId="77777777" w:rsidR="001557C3" w:rsidRPr="00A03820" w:rsidRDefault="001557C3" w:rsidP="001557C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>
        <w:rPr>
          <w:b/>
          <w:bCs/>
          <w:sz w:val="32"/>
          <w:szCs w:val="32"/>
        </w:rPr>
        <w:t xml:space="preserve">1 </w:t>
      </w:r>
      <w:r w:rsidRPr="00A03820">
        <w:rPr>
          <w:b/>
          <w:bCs/>
          <w:sz w:val="32"/>
          <w:szCs w:val="32"/>
        </w:rPr>
        <w:t>– Modelagem de Dados</w:t>
      </w:r>
    </w:p>
    <w:p w14:paraId="032B3320" w14:textId="77777777" w:rsidR="001557C3" w:rsidRDefault="001557C3" w:rsidP="001557C3">
      <w:pPr>
        <w:pStyle w:val="Default"/>
        <w:jc w:val="center"/>
        <w:rPr>
          <w:b/>
          <w:bCs/>
          <w:sz w:val="32"/>
          <w:szCs w:val="32"/>
        </w:rPr>
      </w:pPr>
    </w:p>
    <w:p w14:paraId="2B550B0C" w14:textId="77777777" w:rsidR="001557C3" w:rsidRDefault="001557C3" w:rsidP="001557C3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A03820">
        <w:rPr>
          <w:rFonts w:ascii="Arial" w:hAnsi="Arial" w:cs="Arial"/>
          <w:sz w:val="28"/>
          <w:szCs w:val="28"/>
        </w:rPr>
        <w:t>Defina um banco de dados</w:t>
      </w:r>
      <w:r>
        <w:rPr>
          <w:rFonts w:ascii="Arial" w:hAnsi="Arial" w:cs="Arial"/>
          <w:sz w:val="28"/>
          <w:szCs w:val="28"/>
        </w:rPr>
        <w:t xml:space="preserve"> para u</w:t>
      </w:r>
      <w:r w:rsidRPr="00A03820">
        <w:rPr>
          <w:rFonts w:ascii="Arial" w:hAnsi="Arial" w:cs="Arial"/>
          <w:sz w:val="28"/>
          <w:szCs w:val="28"/>
        </w:rPr>
        <w:t xml:space="preserve">m consultório médico </w:t>
      </w:r>
      <w:r>
        <w:rPr>
          <w:rFonts w:ascii="Arial" w:hAnsi="Arial" w:cs="Arial"/>
          <w:sz w:val="28"/>
          <w:szCs w:val="28"/>
        </w:rPr>
        <w:t xml:space="preserve">que </w:t>
      </w:r>
      <w:r w:rsidRPr="00A03820">
        <w:rPr>
          <w:rFonts w:ascii="Arial" w:hAnsi="Arial" w:cs="Arial"/>
          <w:sz w:val="28"/>
          <w:szCs w:val="28"/>
        </w:rPr>
        <w:t xml:space="preserve">deseja controlar consultas, exames e dados dos pacientes. A clínica conta com mais de um médico. </w:t>
      </w:r>
    </w:p>
    <w:p w14:paraId="78959C95" w14:textId="77777777" w:rsidR="001557C3" w:rsidRDefault="001557C3" w:rsidP="001557C3">
      <w:pPr>
        <w:pStyle w:val="Default"/>
        <w:ind w:left="708"/>
        <w:jc w:val="both"/>
        <w:rPr>
          <w:rFonts w:ascii="Arial" w:hAnsi="Arial" w:cs="Arial"/>
          <w:sz w:val="28"/>
          <w:szCs w:val="28"/>
        </w:rPr>
      </w:pPr>
    </w:p>
    <w:tbl>
      <w:tblPr>
        <w:tblW w:w="5753" w:type="dxa"/>
        <w:tblInd w:w="18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840"/>
        <w:gridCol w:w="1160"/>
        <w:gridCol w:w="1573"/>
      </w:tblGrid>
      <w:tr w:rsidR="001557C3" w:rsidRPr="00DB540A" w14:paraId="146C31AB" w14:textId="77777777" w:rsidTr="003A23C1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ED14" w14:textId="77777777" w:rsidR="001557C3" w:rsidRPr="00DB540A" w:rsidRDefault="001557C3" w:rsidP="003A23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Exames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CFF0" w14:textId="77777777" w:rsidR="001557C3" w:rsidRPr="00DB540A" w:rsidRDefault="001557C3" w:rsidP="003A23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DB5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Medicos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0273" w14:textId="77777777" w:rsidR="001557C3" w:rsidRPr="00DB540A" w:rsidRDefault="001557C3" w:rsidP="003A23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Consultas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4EF" w14:textId="77777777" w:rsidR="001557C3" w:rsidRPr="00DB540A" w:rsidRDefault="001557C3" w:rsidP="003A23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Pacientes</w:t>
            </w:r>
          </w:p>
        </w:tc>
      </w:tr>
      <w:tr w:rsidR="001557C3" w:rsidRPr="00DB540A" w14:paraId="7E5A7B97" w14:textId="77777777" w:rsidTr="003A23C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337B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BEAA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5674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59AF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1557C3" w:rsidRPr="00DB540A" w14:paraId="7C3EF0A5" w14:textId="77777777" w:rsidTr="003A23C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5B25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Medico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8E0F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936B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Data/Hora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2BA9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</w:tr>
      <w:tr w:rsidR="001557C3" w:rsidRPr="00DB540A" w14:paraId="0A5344A8" w14:textId="77777777" w:rsidTr="003A23C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ECB2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Data/Hora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1ACB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Agenda/Consultas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514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Medico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C71C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</w:tr>
      <w:tr w:rsidR="001557C3" w:rsidRPr="00DB540A" w14:paraId="3D95AEB4" w14:textId="77777777" w:rsidTr="003A23C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9F73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BE04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84FB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6FBE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Data consulta</w:t>
            </w:r>
          </w:p>
        </w:tc>
      </w:tr>
      <w:tr w:rsidR="001557C3" w:rsidRPr="00DB540A" w14:paraId="7F0DA58F" w14:textId="77777777" w:rsidTr="003A23C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11B3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BF7F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18D9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E8AB" w14:textId="77777777" w:rsidR="001557C3" w:rsidRPr="00DB540A" w:rsidRDefault="001557C3" w:rsidP="003A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540A">
              <w:rPr>
                <w:rFonts w:ascii="Calibri" w:eastAsia="Times New Roman" w:hAnsi="Calibri" w:cs="Calibri"/>
                <w:color w:val="000000"/>
                <w:lang w:eastAsia="pt-BR"/>
              </w:rPr>
              <w:t>Convenio</w:t>
            </w:r>
          </w:p>
        </w:tc>
      </w:tr>
    </w:tbl>
    <w:p w14:paraId="49955D0E" w14:textId="77777777" w:rsidR="001557C3" w:rsidRDefault="001557C3" w:rsidP="001557C3">
      <w:pPr>
        <w:pStyle w:val="Default"/>
        <w:ind w:left="708"/>
        <w:jc w:val="both"/>
        <w:rPr>
          <w:rFonts w:ascii="Arial" w:hAnsi="Arial" w:cs="Arial"/>
          <w:sz w:val="28"/>
          <w:szCs w:val="28"/>
        </w:rPr>
      </w:pPr>
    </w:p>
    <w:p w14:paraId="021FB08A" w14:textId="77777777" w:rsidR="001557C3" w:rsidRDefault="001557C3" w:rsidP="001557C3">
      <w:pPr>
        <w:pStyle w:val="Default"/>
        <w:jc w:val="both"/>
        <w:rPr>
          <w:rFonts w:ascii="Arial" w:hAnsi="Arial" w:cs="Arial"/>
          <w:sz w:val="28"/>
          <w:szCs w:val="28"/>
        </w:rPr>
      </w:pPr>
    </w:p>
    <w:p w14:paraId="14C4586E" w14:textId="77777777" w:rsidR="001557C3" w:rsidRDefault="001557C3" w:rsidP="001557C3">
      <w:pPr>
        <w:pStyle w:val="Default"/>
        <w:jc w:val="both"/>
        <w:rPr>
          <w:rFonts w:ascii="Arial" w:hAnsi="Arial" w:cs="Arial"/>
          <w:sz w:val="28"/>
          <w:szCs w:val="28"/>
        </w:rPr>
      </w:pPr>
    </w:p>
    <w:p w14:paraId="4B813394" w14:textId="77777777" w:rsidR="001557C3" w:rsidRDefault="001557C3" w:rsidP="001557C3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Identifique quais informações seria possível consultar no sistema, a partir de quais dados. Cite três exemplos.</w:t>
      </w:r>
    </w:p>
    <w:p w14:paraId="36A4876A" w14:textId="77777777" w:rsidR="001557C3" w:rsidRDefault="001557C3" w:rsidP="001557C3">
      <w:pPr>
        <w:pStyle w:val="Default"/>
        <w:jc w:val="both"/>
        <w:rPr>
          <w:rFonts w:ascii="Arial" w:hAnsi="Arial" w:cs="Arial"/>
          <w:sz w:val="28"/>
          <w:szCs w:val="28"/>
        </w:rPr>
      </w:pPr>
    </w:p>
    <w:p w14:paraId="60EBAE65" w14:textId="77777777" w:rsidR="001557C3" w:rsidRPr="00DB540A" w:rsidRDefault="001557C3" w:rsidP="001557C3">
      <w:pPr>
        <w:pStyle w:val="Default"/>
        <w:numPr>
          <w:ilvl w:val="1"/>
          <w:numId w:val="3"/>
        </w:numPr>
        <w:jc w:val="both"/>
        <w:rPr>
          <w:rFonts w:ascii="Arial" w:hAnsi="Arial" w:cs="Arial"/>
          <w:i/>
          <w:sz w:val="26"/>
          <w:szCs w:val="26"/>
        </w:rPr>
      </w:pPr>
      <w:r w:rsidRPr="00DB540A">
        <w:rPr>
          <w:rFonts w:ascii="Arial" w:hAnsi="Arial" w:cs="Arial"/>
          <w:i/>
          <w:sz w:val="26"/>
          <w:szCs w:val="26"/>
        </w:rPr>
        <w:t>Consultar quantos exames de urina foram executados no último mês</w:t>
      </w:r>
      <w:r>
        <w:rPr>
          <w:rFonts w:ascii="Arial" w:hAnsi="Arial" w:cs="Arial"/>
          <w:i/>
          <w:sz w:val="26"/>
          <w:szCs w:val="26"/>
        </w:rPr>
        <w:t>.</w:t>
      </w:r>
    </w:p>
    <w:p w14:paraId="4C8E3E12" w14:textId="77777777" w:rsidR="001557C3" w:rsidRPr="00DB540A" w:rsidRDefault="001557C3" w:rsidP="001557C3">
      <w:pPr>
        <w:pStyle w:val="Default"/>
        <w:numPr>
          <w:ilvl w:val="1"/>
          <w:numId w:val="3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Qual a média de consultas executadas pelos pacientes em 1 ano.</w:t>
      </w:r>
    </w:p>
    <w:p w14:paraId="07F0092A" w14:textId="77777777" w:rsidR="001557C3" w:rsidRPr="00DB540A" w:rsidRDefault="001557C3" w:rsidP="001557C3">
      <w:pPr>
        <w:pStyle w:val="Default"/>
        <w:numPr>
          <w:ilvl w:val="1"/>
          <w:numId w:val="3"/>
        </w:numPr>
        <w:jc w:val="both"/>
        <w:rPr>
          <w:rFonts w:ascii="Arial" w:hAnsi="Arial" w:cs="Arial"/>
          <w:i/>
          <w:sz w:val="26"/>
          <w:szCs w:val="26"/>
        </w:rPr>
      </w:pPr>
      <w:r w:rsidRPr="00DB540A">
        <w:rPr>
          <w:rFonts w:ascii="Arial" w:hAnsi="Arial" w:cs="Arial"/>
          <w:i/>
          <w:sz w:val="26"/>
          <w:szCs w:val="26"/>
        </w:rPr>
        <w:t>Qual medico atende mais pacientes</w:t>
      </w:r>
      <w:r>
        <w:rPr>
          <w:rFonts w:ascii="Arial" w:hAnsi="Arial" w:cs="Arial"/>
          <w:i/>
          <w:sz w:val="26"/>
          <w:szCs w:val="26"/>
        </w:rPr>
        <w:t xml:space="preserve"> por mês</w:t>
      </w:r>
      <w:r w:rsidRPr="00DB540A">
        <w:rPr>
          <w:rFonts w:ascii="Arial" w:hAnsi="Arial" w:cs="Arial"/>
          <w:i/>
          <w:sz w:val="26"/>
          <w:szCs w:val="26"/>
        </w:rPr>
        <w:t>.</w:t>
      </w:r>
    </w:p>
    <w:p w14:paraId="1E9C54D2" w14:textId="77777777" w:rsidR="001557C3" w:rsidRPr="00DB540A" w:rsidRDefault="001557C3" w:rsidP="001557C3">
      <w:pPr>
        <w:pStyle w:val="Default"/>
        <w:jc w:val="both"/>
        <w:rPr>
          <w:rFonts w:ascii="Arial" w:hAnsi="Arial" w:cs="Arial"/>
          <w:i/>
          <w:sz w:val="28"/>
          <w:szCs w:val="28"/>
        </w:rPr>
      </w:pPr>
    </w:p>
    <w:p w14:paraId="6E6EB77B" w14:textId="77777777" w:rsidR="001557C3" w:rsidRDefault="001557C3" w:rsidP="001557C3">
      <w:pPr>
        <w:pStyle w:val="Default"/>
        <w:jc w:val="both"/>
        <w:rPr>
          <w:rFonts w:ascii="Arial" w:hAnsi="Arial" w:cs="Arial"/>
          <w:sz w:val="28"/>
          <w:szCs w:val="28"/>
        </w:rPr>
      </w:pPr>
    </w:p>
    <w:p w14:paraId="724D49CB" w14:textId="1A14F107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306F4BD2" w14:textId="38BC8C8F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3469188D" w14:textId="3EDFA174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2441BCE1" w14:textId="08F7C022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23929B44" w14:textId="4A5B3B0C" w:rsidR="001557C3" w:rsidRDefault="001557C3" w:rsidP="00A03820">
      <w:pPr>
        <w:pStyle w:val="Default"/>
        <w:jc w:val="both"/>
        <w:rPr>
          <w:sz w:val="40"/>
          <w:szCs w:val="40"/>
        </w:rPr>
      </w:pPr>
    </w:p>
    <w:p w14:paraId="28F50FCE" w14:textId="77777777" w:rsidR="001557C3" w:rsidRPr="00A03820" w:rsidRDefault="001557C3" w:rsidP="00A03820">
      <w:pPr>
        <w:pStyle w:val="Default"/>
        <w:jc w:val="both"/>
        <w:rPr>
          <w:sz w:val="40"/>
          <w:szCs w:val="40"/>
        </w:rPr>
      </w:pPr>
    </w:p>
    <w:sectPr w:rsidR="001557C3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763A"/>
    <w:multiLevelType w:val="hybridMultilevel"/>
    <w:tmpl w:val="77EAC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14751">
    <w:abstractNumId w:val="2"/>
  </w:num>
  <w:num w:numId="2" w16cid:durableId="1592009174">
    <w:abstractNumId w:val="1"/>
  </w:num>
  <w:num w:numId="3" w16cid:durableId="132540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jY0NzcxMzQwMTZS0lEKTi0uzszPAykwqgUA1/S2zSwAAAA="/>
  </w:docVars>
  <w:rsids>
    <w:rsidRoot w:val="00A2379B"/>
    <w:rsid w:val="00133088"/>
    <w:rsid w:val="001557C3"/>
    <w:rsid w:val="001C3FFF"/>
    <w:rsid w:val="001D350A"/>
    <w:rsid w:val="00206464"/>
    <w:rsid w:val="00250F16"/>
    <w:rsid w:val="003B73AC"/>
    <w:rsid w:val="004D116C"/>
    <w:rsid w:val="00554687"/>
    <w:rsid w:val="005E44D9"/>
    <w:rsid w:val="005F7C65"/>
    <w:rsid w:val="00802864"/>
    <w:rsid w:val="00872074"/>
    <w:rsid w:val="00876F7D"/>
    <w:rsid w:val="008C1178"/>
    <w:rsid w:val="00A03820"/>
    <w:rsid w:val="00A2379B"/>
    <w:rsid w:val="00B36F6C"/>
    <w:rsid w:val="00B92692"/>
    <w:rsid w:val="00CA06F3"/>
    <w:rsid w:val="00CF1520"/>
    <w:rsid w:val="00DC5ABF"/>
    <w:rsid w:val="00E80D50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2c1e69-2608-48a7-a436-2316f0496c56">
      <Terms xmlns="http://schemas.microsoft.com/office/infopath/2007/PartnerControls"/>
    </lcf76f155ced4ddcb4097134ff3c332f>
    <ReferenceId xmlns="8c2c1e69-2608-48a7-a436-2316f0496c56" xsi:nil="true"/>
    <TaxCatchAll xmlns="0bbb84b2-e312-4831-b21e-2b9601e07b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C018D401BDC246852ACC3CE1837B69" ma:contentTypeVersion="9" ma:contentTypeDescription="Crie um novo documento." ma:contentTypeScope="" ma:versionID="f33c9fa86355ea5d4a615e53cfbc3003">
  <xsd:schema xmlns:xsd="http://www.w3.org/2001/XMLSchema" xmlns:xs="http://www.w3.org/2001/XMLSchema" xmlns:p="http://schemas.microsoft.com/office/2006/metadata/properties" xmlns:ns2="8c2c1e69-2608-48a7-a436-2316f0496c56" xmlns:ns3="0bbb84b2-e312-4831-b21e-2b9601e07b07" targetNamespace="http://schemas.microsoft.com/office/2006/metadata/properties" ma:root="true" ma:fieldsID="8c3b62479bfc385ca136f3f6393798da" ns2:_="" ns3:_="">
    <xsd:import namespace="8c2c1e69-2608-48a7-a436-2316f0496c56"/>
    <xsd:import namespace="0bbb84b2-e312-4831-b21e-2b9601e07b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1e69-2608-48a7-a436-2316f0496c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b84b2-e312-4831-b21e-2b9601e07b0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4fd8ecc-4fea-47f2-8952-26fa1818e272}" ma:internalName="TaxCatchAll" ma:showField="CatchAllData" ma:web="0bbb84b2-e312-4831-b21e-2b9601e07b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8E888E-DC19-494F-88FA-6A9D00CB9E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18A4F0-3DE0-4DA5-AF98-F871F62727EA}">
  <ds:schemaRefs>
    <ds:schemaRef ds:uri="http://schemas.microsoft.com/office/2006/metadata/properties"/>
    <ds:schemaRef ds:uri="http://schemas.microsoft.com/office/infopath/2007/PartnerControls"/>
    <ds:schemaRef ds:uri="8c2c1e69-2608-48a7-a436-2316f0496c56"/>
    <ds:schemaRef ds:uri="0bbb84b2-e312-4831-b21e-2b9601e07b07"/>
  </ds:schemaRefs>
</ds:datastoreItem>
</file>

<file path=customXml/itemProps3.xml><?xml version="1.0" encoding="utf-8"?>
<ds:datastoreItem xmlns:ds="http://schemas.openxmlformats.org/officeDocument/2006/customXml" ds:itemID="{A0445E7D-58A0-4028-A3B9-18206D249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c1e69-2608-48a7-a436-2316f0496c56"/>
    <ds:schemaRef ds:uri="0bbb84b2-e312-4831-b21e-2b9601e07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3</TotalTime>
  <Pages>6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THIAGO BARROS GOMES</cp:lastModifiedBy>
  <cp:revision>2</cp:revision>
  <cp:lastPrinted>2021-08-27T00:19:00Z</cp:lastPrinted>
  <dcterms:created xsi:type="dcterms:W3CDTF">2022-09-23T17:00:00Z</dcterms:created>
  <dcterms:modified xsi:type="dcterms:W3CDTF">2022-09-23T17:00:00Z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