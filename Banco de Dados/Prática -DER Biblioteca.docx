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A06F" w14:textId="1639AEC2" w:rsidR="00A03820" w:rsidRPr="00A03820" w:rsidRDefault="00A03820" w:rsidP="00A038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A03820">
        <w:rPr>
          <w:b/>
          <w:bCs/>
          <w:sz w:val="32"/>
          <w:szCs w:val="32"/>
        </w:rPr>
        <w:t xml:space="preserve">Prática </w:t>
      </w:r>
      <w:r w:rsidR="00EC4F8A">
        <w:rPr>
          <w:b/>
          <w:bCs/>
          <w:sz w:val="32"/>
          <w:szCs w:val="32"/>
        </w:rPr>
        <w:t>1</w:t>
      </w:r>
      <w:r w:rsidR="00A2379B">
        <w:rPr>
          <w:b/>
          <w:bCs/>
          <w:sz w:val="32"/>
          <w:szCs w:val="32"/>
        </w:rPr>
        <w:t xml:space="preserve"> </w:t>
      </w:r>
      <w:r w:rsidRPr="00A03820">
        <w:rPr>
          <w:b/>
          <w:bCs/>
          <w:sz w:val="32"/>
          <w:szCs w:val="32"/>
        </w:rPr>
        <w:t xml:space="preserve">– </w:t>
      </w:r>
      <w:r w:rsidR="00EC4F8A">
        <w:rPr>
          <w:b/>
          <w:bCs/>
          <w:sz w:val="32"/>
          <w:szCs w:val="32"/>
        </w:rPr>
        <w:t>DER (</w:t>
      </w:r>
      <w:proofErr w:type="spellStart"/>
      <w:r w:rsidR="00EC4F8A">
        <w:rPr>
          <w:b/>
          <w:bCs/>
          <w:sz w:val="32"/>
          <w:szCs w:val="32"/>
        </w:rPr>
        <w:t>brmodelo</w:t>
      </w:r>
      <w:proofErr w:type="spellEnd"/>
      <w:r w:rsidR="00EC4F8A">
        <w:rPr>
          <w:b/>
          <w:bCs/>
          <w:sz w:val="32"/>
          <w:szCs w:val="32"/>
        </w:rPr>
        <w:t>)</w:t>
      </w:r>
    </w:p>
    <w:p w14:paraId="7FFA8981" w14:textId="77777777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</w:p>
    <w:p w14:paraId="1727540F" w14:textId="190243EC" w:rsidR="00A2379B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Desenvolva o D</w:t>
      </w:r>
      <w:r w:rsidR="00A2379B" w:rsidRPr="00A2379B">
        <w:rPr>
          <w:rFonts w:ascii="Arial" w:hAnsi="Arial" w:cs="Arial"/>
          <w:color w:val="auto"/>
          <w:sz w:val="28"/>
          <w:szCs w:val="28"/>
        </w:rPr>
        <w:t xml:space="preserve">ER (Diagrama Entidade-Relacionamento), </w:t>
      </w:r>
      <w:r>
        <w:rPr>
          <w:rFonts w:ascii="Arial" w:hAnsi="Arial" w:cs="Arial"/>
          <w:color w:val="auto"/>
          <w:sz w:val="28"/>
          <w:szCs w:val="28"/>
        </w:rPr>
        <w:t xml:space="preserve">para os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sitemas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a seguir, definindo a</w:t>
      </w:r>
      <w:r w:rsidR="00A2379B" w:rsidRPr="00A2379B">
        <w:rPr>
          <w:rFonts w:ascii="Arial" w:hAnsi="Arial" w:cs="Arial"/>
          <w:color w:val="auto"/>
          <w:sz w:val="28"/>
          <w:szCs w:val="28"/>
        </w:rPr>
        <w:t xml:space="preserve">s 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entidades, atributos, atributo chave (</w:t>
      </w:r>
      <w:proofErr w:type="spellStart"/>
      <w:r>
        <w:rPr>
          <w:rFonts w:ascii="Arial" w:hAnsi="Arial" w:cs="Arial"/>
          <w:b/>
          <w:bCs/>
          <w:color w:val="auto"/>
          <w:sz w:val="28"/>
          <w:szCs w:val="28"/>
        </w:rPr>
        <w:t>P</w:t>
      </w:r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rimary</w:t>
      </w:r>
      <w:proofErr w:type="spellEnd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key</w:t>
      </w:r>
      <w:proofErr w:type="spellEnd"/>
      <w:r w:rsidR="00A2379B" w:rsidRPr="005F7C65">
        <w:rPr>
          <w:rFonts w:ascii="Arial" w:hAnsi="Arial" w:cs="Arial"/>
          <w:b/>
          <w:bCs/>
          <w:color w:val="auto"/>
          <w:sz w:val="28"/>
          <w:szCs w:val="28"/>
        </w:rPr>
        <w:t>), relacionamentos e cardinalidades dos relacionamentos</w:t>
      </w:r>
      <w:r w:rsidR="00A2379B" w:rsidRPr="00A2379B">
        <w:rPr>
          <w:rFonts w:ascii="Arial" w:hAnsi="Arial" w:cs="Arial"/>
          <w:color w:val="auto"/>
          <w:sz w:val="28"/>
          <w:szCs w:val="28"/>
        </w:rPr>
        <w:t>.</w:t>
      </w:r>
    </w:p>
    <w:p w14:paraId="28C471CA" w14:textId="77777777" w:rsidR="00250F16" w:rsidRDefault="00250F16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06F461EC" w14:textId="1D9A98E8" w:rsidR="00250F16" w:rsidRPr="006A070A" w:rsidRDefault="006A070A" w:rsidP="006A070A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6A070A">
        <w:rPr>
          <w:rFonts w:ascii="Arial" w:hAnsi="Arial" w:cs="Arial"/>
          <w:b/>
          <w:bCs/>
          <w:color w:val="auto"/>
          <w:sz w:val="28"/>
          <w:szCs w:val="28"/>
        </w:rPr>
        <w:t>Biblioteca - Empréstimos</w:t>
      </w:r>
    </w:p>
    <w:p w14:paraId="322CB758" w14:textId="7AEE8E0C" w:rsidR="00250F16" w:rsidRDefault="00EC4F8A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CCC5E24" wp14:editId="07F95021">
            <wp:extent cx="6345555" cy="2139465"/>
            <wp:effectExtent l="0" t="0" r="0" b="0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 rotWithShape="1">
                    <a:blip r:embed="rId5"/>
                    <a:srcRect l="2388" t="14460"/>
                    <a:stretch/>
                  </pic:blipFill>
                  <pic:spPr bwMode="auto">
                    <a:xfrm>
                      <a:off x="0" y="0"/>
                      <a:ext cx="6357240" cy="214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842A1" w14:textId="3DF1F6DC" w:rsidR="00206464" w:rsidRDefault="00206464" w:rsidP="00250F16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7BC1E9CC" w14:textId="77777777" w:rsidR="003B73AC" w:rsidRPr="00A2379B" w:rsidRDefault="003B73AC" w:rsidP="003B73AC">
      <w:pPr>
        <w:pStyle w:val="Default"/>
        <w:jc w:val="both"/>
        <w:rPr>
          <w:rFonts w:ascii="Arial" w:hAnsi="Arial" w:cs="Arial"/>
          <w:color w:val="auto"/>
          <w:sz w:val="28"/>
          <w:szCs w:val="28"/>
        </w:rPr>
      </w:pPr>
    </w:p>
    <w:p w14:paraId="44DCC3A5" w14:textId="77777777" w:rsidR="00ED155A" w:rsidRPr="00A03820" w:rsidRDefault="00ED155A" w:rsidP="00A03820">
      <w:pPr>
        <w:pStyle w:val="Default"/>
        <w:jc w:val="both"/>
        <w:rPr>
          <w:sz w:val="40"/>
          <w:szCs w:val="40"/>
        </w:rPr>
      </w:pPr>
    </w:p>
    <w:sectPr w:rsidR="00ED155A" w:rsidRPr="00A03820" w:rsidSect="00250F16">
      <w:pgSz w:w="11906" w:h="16838"/>
      <w:pgMar w:top="993" w:right="1416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611E"/>
    <w:multiLevelType w:val="hybridMultilevel"/>
    <w:tmpl w:val="A582DD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929DB"/>
    <w:multiLevelType w:val="hybridMultilevel"/>
    <w:tmpl w:val="2092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447790">
    <w:abstractNumId w:val="1"/>
  </w:num>
  <w:num w:numId="2" w16cid:durableId="165552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yMTYyMDEwNTIzNbNU0lEKTi0uzszPAykwrAUAqfWV+iwAAAA="/>
  </w:docVars>
  <w:rsids>
    <w:rsidRoot w:val="00A2379B"/>
    <w:rsid w:val="00133088"/>
    <w:rsid w:val="001D350A"/>
    <w:rsid w:val="00206464"/>
    <w:rsid w:val="00250F16"/>
    <w:rsid w:val="003B73AC"/>
    <w:rsid w:val="005E44D9"/>
    <w:rsid w:val="005F7C65"/>
    <w:rsid w:val="006A070A"/>
    <w:rsid w:val="00872074"/>
    <w:rsid w:val="00876F7D"/>
    <w:rsid w:val="008C1178"/>
    <w:rsid w:val="00A03820"/>
    <w:rsid w:val="00A2379B"/>
    <w:rsid w:val="00B36F6C"/>
    <w:rsid w:val="00EC4F8A"/>
    <w:rsid w:val="00ED155A"/>
    <w:rsid w:val="00F5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F023"/>
  <w15:chartTrackingRefBased/>
  <w15:docId w15:val="{BD83D9C7-9ADE-4A0D-8196-DA50190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D1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5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6F6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C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esktop\2021\Banco%20de%20Dados\2502\5%20Atividade%20Modelagem%20de%20Dad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C00F12FE57E34C9F488950913AF38F" ma:contentTypeVersion="2" ma:contentTypeDescription="Crie um novo documento." ma:contentTypeScope="" ma:versionID="ca99f1f62de7cecb0ce7e0214e92ec84">
  <xsd:schema xmlns:xsd="http://www.w3.org/2001/XMLSchema" xmlns:xs="http://www.w3.org/2001/XMLSchema" xmlns:p="http://schemas.microsoft.com/office/2006/metadata/properties" xmlns:ns2="917d80c0-5900-48d2-a74c-acd000dadcaa" targetNamespace="http://schemas.microsoft.com/office/2006/metadata/properties" ma:root="true" ma:fieldsID="35bde65ba57032e58d78be6f5b3a3eba" ns2:_="">
    <xsd:import namespace="917d80c0-5900-48d2-a74c-acd000dadc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d80c0-5900-48d2-a74c-acd000dad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31FDFB-619C-4D3F-AA6A-DF30A4143180}"/>
</file>

<file path=customXml/itemProps2.xml><?xml version="1.0" encoding="utf-8"?>
<ds:datastoreItem xmlns:ds="http://schemas.openxmlformats.org/officeDocument/2006/customXml" ds:itemID="{92ACA5A0-A6A0-4B49-AACD-1F9B9E401982}"/>
</file>

<file path=customXml/itemProps3.xml><?xml version="1.0" encoding="utf-8"?>
<ds:datastoreItem xmlns:ds="http://schemas.openxmlformats.org/officeDocument/2006/customXml" ds:itemID="{55996A43-CD39-433B-9571-83C734AA1BBE}"/>
</file>

<file path=docProps/app.xml><?xml version="1.0" encoding="utf-8"?>
<Properties xmlns="http://schemas.openxmlformats.org/officeDocument/2006/extended-properties" xmlns:vt="http://schemas.openxmlformats.org/officeDocument/2006/docPropsVTypes">
  <Template>5 Atividade Modelagem de Dados</Template>
  <TotalTime>2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 ROSA LOCATELI DE GODOY</cp:lastModifiedBy>
  <cp:revision>2</cp:revision>
  <cp:lastPrinted>2021-08-27T00:19:00Z</cp:lastPrinted>
  <dcterms:created xsi:type="dcterms:W3CDTF">2022-09-10T00:28:00Z</dcterms:created>
  <dcterms:modified xsi:type="dcterms:W3CDTF">2022-09-10T00:28:00Z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0x010100BFC00F12FE57E34C9F488950913AF38F</vt:lpwstr>
  </property>
</Properties>
</file>