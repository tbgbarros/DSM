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4F8CD4A0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>para os si</w:t>
      </w:r>
      <w:r w:rsidR="00CA06F3">
        <w:rPr>
          <w:rFonts w:ascii="Arial" w:hAnsi="Arial" w:cs="Arial"/>
          <w:color w:val="auto"/>
          <w:sz w:val="28"/>
          <w:szCs w:val="28"/>
        </w:rPr>
        <w:t>s</w:t>
      </w:r>
      <w:r>
        <w:rPr>
          <w:rFonts w:ascii="Arial" w:hAnsi="Arial" w:cs="Arial"/>
          <w:color w:val="auto"/>
          <w:sz w:val="28"/>
          <w:szCs w:val="28"/>
        </w:rPr>
        <w:t>temas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>,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CF1520">
        <w:rPr>
          <w:rFonts w:ascii="Arial" w:hAnsi="Arial" w:cs="Arial"/>
          <w:b/>
          <w:bCs/>
          <w:color w:val="auto"/>
          <w:sz w:val="28"/>
          <w:szCs w:val="28"/>
        </w:rPr>
        <w:t>)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 xml:space="preserve"> e relacionamentos.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B62636A" w14:textId="69BE5C1E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17B5186F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BF8775E" w14:textId="63377AA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78E032C" wp14:editId="616E6577">
            <wp:extent cx="4646984" cy="348700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20D" w14:textId="142E62E4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4E847A5D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6A0209F9" w14:textId="34EB616A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4DCC3A5" w14:textId="77777777" w:rsidR="00ED155A" w:rsidRPr="00A03820" w:rsidRDefault="00ED155A" w:rsidP="00A03820">
      <w:pPr>
        <w:pStyle w:val="Default"/>
        <w:jc w:val="both"/>
        <w:rPr>
          <w:sz w:val="40"/>
          <w:szCs w:val="40"/>
        </w:rPr>
      </w:pPr>
    </w:p>
    <w:sectPr w:rsidR="00ED155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4403">
    <w:abstractNumId w:val="1"/>
  </w:num>
  <w:num w:numId="2" w16cid:durableId="12821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MjY0NzcxMzQwMTZS0lEKTi0uzszPAykwqgUA1/S2zSwAAAA="/>
  </w:docVars>
  <w:rsids>
    <w:rsidRoot w:val="00A2379B"/>
    <w:rsid w:val="00133088"/>
    <w:rsid w:val="001C3FFF"/>
    <w:rsid w:val="001D350A"/>
    <w:rsid w:val="00206464"/>
    <w:rsid w:val="00250F16"/>
    <w:rsid w:val="003B73AC"/>
    <w:rsid w:val="00554687"/>
    <w:rsid w:val="005E44D9"/>
    <w:rsid w:val="005F7C65"/>
    <w:rsid w:val="00872074"/>
    <w:rsid w:val="00876F7D"/>
    <w:rsid w:val="008C1178"/>
    <w:rsid w:val="00A03820"/>
    <w:rsid w:val="00A2379B"/>
    <w:rsid w:val="00B36F6C"/>
    <w:rsid w:val="00CA06F3"/>
    <w:rsid w:val="00CF1520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0" ma:contentTypeDescription="Crie um novo documento." ma:contentTypeScope="" ma:versionID="add1e8d67c1c0ea2bbe29e59bf430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861F8-D263-484F-B3A5-470249524C56}"/>
</file>

<file path=customXml/itemProps2.xml><?xml version="1.0" encoding="utf-8"?>
<ds:datastoreItem xmlns:ds="http://schemas.openxmlformats.org/officeDocument/2006/customXml" ds:itemID="{A28E888E-DC19-494F-88FA-6A9D00CB9E31}"/>
</file>

<file path=customXml/itemProps3.xml><?xml version="1.0" encoding="utf-8"?>
<ds:datastoreItem xmlns:ds="http://schemas.openxmlformats.org/officeDocument/2006/customXml" ds:itemID="{F118A4F0-3DE0-4DA5-AF98-F871F62727EA}"/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58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ROSA LOCATELI DE GODOY</cp:lastModifiedBy>
  <cp:revision>5</cp:revision>
  <cp:lastPrinted>2021-08-27T00:19:00Z</cp:lastPrinted>
  <dcterms:created xsi:type="dcterms:W3CDTF">2022-02-25T00:40:00Z</dcterms:created>
  <dcterms:modified xsi:type="dcterms:W3CDTF">2022-08-26T00:32:00Z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