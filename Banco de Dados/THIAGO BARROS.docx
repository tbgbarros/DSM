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</w:t>
      </w:r>
      <w:proofErr w:type="spellStart"/>
      <w:r w:rsidR="00EC4F8A">
        <w:rPr>
          <w:b/>
          <w:bCs/>
          <w:sz w:val="32"/>
          <w:szCs w:val="32"/>
        </w:rPr>
        <w:t>brmodelo</w:t>
      </w:r>
      <w:proofErr w:type="spellEnd"/>
      <w:r w:rsidR="00EC4F8A"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69BD2D26" w14:textId="77777777" w:rsidR="00A03820" w:rsidRDefault="00A03820" w:rsidP="00B36F6C">
      <w:pPr>
        <w:pStyle w:val="Default"/>
        <w:rPr>
          <w:b/>
          <w:bCs/>
          <w:sz w:val="32"/>
          <w:szCs w:val="32"/>
        </w:rPr>
      </w:pPr>
    </w:p>
    <w:p w14:paraId="1727540F" w14:textId="4F8CD4A0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>para os si</w:t>
      </w:r>
      <w:r w:rsidR="00CA06F3">
        <w:rPr>
          <w:rFonts w:ascii="Arial" w:hAnsi="Arial" w:cs="Arial"/>
          <w:color w:val="auto"/>
          <w:sz w:val="28"/>
          <w:szCs w:val="28"/>
        </w:rPr>
        <w:t>s</w:t>
      </w:r>
      <w:r>
        <w:rPr>
          <w:rFonts w:ascii="Arial" w:hAnsi="Arial" w:cs="Arial"/>
          <w:color w:val="auto"/>
          <w:sz w:val="28"/>
          <w:szCs w:val="28"/>
        </w:rPr>
        <w:t>temas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</w:t>
      </w:r>
      <w:r w:rsidR="00554687">
        <w:rPr>
          <w:rFonts w:ascii="Arial" w:hAnsi="Arial" w:cs="Arial"/>
          <w:b/>
          <w:bCs/>
          <w:color w:val="auto"/>
          <w:sz w:val="28"/>
          <w:szCs w:val="28"/>
        </w:rPr>
        <w:t>,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CF1520">
        <w:rPr>
          <w:rFonts w:ascii="Arial" w:hAnsi="Arial" w:cs="Arial"/>
          <w:b/>
          <w:bCs/>
          <w:color w:val="auto"/>
          <w:sz w:val="28"/>
          <w:szCs w:val="28"/>
        </w:rPr>
        <w:t>)</w:t>
      </w:r>
      <w:r w:rsidR="00554687">
        <w:rPr>
          <w:rFonts w:ascii="Arial" w:hAnsi="Arial" w:cs="Arial"/>
          <w:b/>
          <w:bCs/>
          <w:color w:val="auto"/>
          <w:sz w:val="28"/>
          <w:szCs w:val="28"/>
        </w:rPr>
        <w:t xml:space="preserve"> e relacionamentos.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B62636A" w14:textId="69BE5C1E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17B5186F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BF8775E" w14:textId="6869BC2F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8E032C" wp14:editId="616E6577">
            <wp:extent cx="4646984" cy="3487003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444" cy="34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4D03" w14:textId="471FD399" w:rsidR="004D116C" w:rsidRDefault="004D116C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,</w:t>
      </w:r>
    </w:p>
    <w:p w14:paraId="2B057C36" w14:textId="55E77F56" w:rsidR="004D116C" w:rsidRDefault="004D116C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 w:rsidRPr="004D116C"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316295C6" wp14:editId="328A6EB5">
            <wp:extent cx="6486788" cy="3648075"/>
            <wp:effectExtent l="0" t="0" r="9525" b="0"/>
            <wp:docPr id="2" name="Imagem 2" descr="C:\Users\f290ti\Pictures\THIAGO BARROS SEGUR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290ti\Pictures\THIAGO BARROS SEGURADO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88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020D" w14:textId="142E62E4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6269D64C" w14:textId="4E847A5D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2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6A0209F9" w14:textId="34EB616A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504F1B4" wp14:editId="0540DFB9">
            <wp:extent cx="585089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9CC" w14:textId="77777777" w:rsidR="003B73AC" w:rsidRPr="00A2379B" w:rsidRDefault="003B73AC" w:rsidP="003B73AC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4DCC3A5" w14:textId="60A421DD" w:rsidR="00ED155A" w:rsidRPr="00A03820" w:rsidRDefault="004D116C" w:rsidP="00A03820">
      <w:pPr>
        <w:pStyle w:val="Default"/>
        <w:jc w:val="both"/>
        <w:rPr>
          <w:sz w:val="40"/>
          <w:szCs w:val="40"/>
        </w:rPr>
      </w:pPr>
      <w:r w:rsidRPr="004D116C">
        <w:rPr>
          <w:sz w:val="40"/>
          <w:szCs w:val="40"/>
        </w:rPr>
        <w:drawing>
          <wp:inline distT="0" distB="0" distL="0" distR="0" wp14:anchorId="13B4175F" wp14:editId="705294C7">
            <wp:extent cx="6103916" cy="4457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941" cy="44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55A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jY0NzcxMzQwMTZS0lEKTi0uzszPAykwqgUA1/S2zSwAAAA="/>
  </w:docVars>
  <w:rsids>
    <w:rsidRoot w:val="00A2379B"/>
    <w:rsid w:val="00133088"/>
    <w:rsid w:val="001C3FFF"/>
    <w:rsid w:val="001D350A"/>
    <w:rsid w:val="00206464"/>
    <w:rsid w:val="00250F16"/>
    <w:rsid w:val="003B73AC"/>
    <w:rsid w:val="004D116C"/>
    <w:rsid w:val="00554687"/>
    <w:rsid w:val="005E44D9"/>
    <w:rsid w:val="005F7C65"/>
    <w:rsid w:val="00802864"/>
    <w:rsid w:val="00872074"/>
    <w:rsid w:val="00876F7D"/>
    <w:rsid w:val="008C1178"/>
    <w:rsid w:val="00A03820"/>
    <w:rsid w:val="00A2379B"/>
    <w:rsid w:val="00B36F6C"/>
    <w:rsid w:val="00CA06F3"/>
    <w:rsid w:val="00CF1520"/>
    <w:rsid w:val="00EC4F8A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C00F12FE57E34C9F488950913AF38F" ma:contentTypeVersion="0" ma:contentTypeDescription="Crie um novo documento." ma:contentTypeScope="" ma:versionID="add1e8d67c1c0ea2bbe29e59bf430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8A4F0-3DE0-4DA5-AF98-F871F6272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8E888E-DC19-494F-88FA-6A9D00CB9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861F8-D263-484F-B3A5-470249524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0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f290ti</cp:lastModifiedBy>
  <cp:revision>2</cp:revision>
  <cp:lastPrinted>2021-08-27T00:19:00Z</cp:lastPrinted>
  <dcterms:created xsi:type="dcterms:W3CDTF">2022-09-09T01:04:00Z</dcterms:created>
  <dcterms:modified xsi:type="dcterms:W3CDTF">2022-09-09T01:04:00Z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0x010100BFC00F12FE57E34C9F488950913AF38F</vt:lpwstr>
  </property>
</Properties>
</file>